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3E0D" w14:textId="77777777" w:rsidR="004863C1" w:rsidRPr="00D933C9" w:rsidRDefault="00584323">
      <w:pPr>
        <w:jc w:val="center"/>
        <w:rPr>
          <w:rFonts w:ascii="Arial" w:hAnsi="Arial" w:cs="Arial"/>
          <w:sz w:val="24"/>
          <w:lang w:val="en-US"/>
        </w:rPr>
      </w:pPr>
      <w:r w:rsidRPr="00633E6E">
        <w:rPr>
          <w:noProof/>
        </w:rPr>
        <w:drawing>
          <wp:inline distT="0" distB="0" distL="0" distR="0" wp14:anchorId="2D5B2A4B" wp14:editId="1D7252A5">
            <wp:extent cx="3638550" cy="3343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5016" w14:textId="77777777" w:rsidR="004863C1" w:rsidRPr="00D933C9" w:rsidRDefault="004863C1">
      <w:pPr>
        <w:jc w:val="center"/>
        <w:rPr>
          <w:rFonts w:ascii="Arial" w:hAnsi="Arial" w:cs="Arial"/>
          <w:sz w:val="24"/>
          <w:lang w:val="en-US"/>
        </w:rPr>
      </w:pPr>
    </w:p>
    <w:p w14:paraId="34515441" w14:textId="77777777" w:rsidR="004863C1" w:rsidRPr="00D933C9" w:rsidRDefault="004863C1">
      <w:pPr>
        <w:jc w:val="center"/>
        <w:rPr>
          <w:rFonts w:ascii="Arial" w:hAnsi="Arial" w:cs="Arial"/>
          <w:bCs/>
          <w:sz w:val="36"/>
          <w:lang w:val="en-US"/>
        </w:rPr>
      </w:pPr>
    </w:p>
    <w:p w14:paraId="2F1A098C" w14:textId="77777777" w:rsidR="004863C1" w:rsidRPr="00D933C9" w:rsidRDefault="00D933C9">
      <w:pPr>
        <w:pStyle w:val="Heading1"/>
        <w:rPr>
          <w:rFonts w:ascii="Arial" w:hAnsi="Arial" w:cs="Arial"/>
          <w:bCs/>
          <w:sz w:val="36"/>
          <w:lang w:val="en-US"/>
        </w:rPr>
      </w:pPr>
      <w:r w:rsidRPr="00D933C9">
        <w:rPr>
          <w:rFonts w:ascii="Arial" w:hAnsi="Arial" w:cs="Arial"/>
          <w:bCs/>
          <w:sz w:val="36"/>
          <w:lang w:val="en-US"/>
        </w:rPr>
        <w:t>YILDIZ TECHNICAL UNIVERSITY</w:t>
      </w:r>
    </w:p>
    <w:p w14:paraId="14ED01B9" w14:textId="77777777" w:rsidR="00D933C9" w:rsidRPr="00D933C9" w:rsidRDefault="00D933C9" w:rsidP="00D933C9">
      <w:pPr>
        <w:pStyle w:val="Heading1"/>
        <w:rPr>
          <w:rFonts w:ascii="Arial" w:hAnsi="Arial" w:cs="Arial"/>
          <w:bCs/>
          <w:sz w:val="36"/>
          <w:lang w:val="en-US"/>
        </w:rPr>
      </w:pPr>
      <w:r w:rsidRPr="00D933C9">
        <w:rPr>
          <w:rFonts w:ascii="Arial" w:hAnsi="Arial" w:cs="Arial"/>
          <w:bCs/>
          <w:sz w:val="36"/>
          <w:lang w:val="en-US"/>
        </w:rPr>
        <w:t xml:space="preserve">FACULTY OF </w:t>
      </w:r>
      <w:r w:rsidR="001F0F43">
        <w:rPr>
          <w:rFonts w:ascii="Arial" w:hAnsi="Arial" w:cs="Arial"/>
          <w:bCs/>
          <w:sz w:val="36"/>
          <w:lang w:val="en-US"/>
        </w:rPr>
        <w:t>APPLIED SCIENCES</w:t>
      </w:r>
    </w:p>
    <w:p w14:paraId="6367E315" w14:textId="77777777" w:rsidR="004863C1" w:rsidRPr="00D933C9" w:rsidRDefault="00BC00C2">
      <w:pPr>
        <w:pStyle w:val="Heading8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lang w:val="en-US"/>
        </w:rPr>
        <w:t>DEPARTMENT OF AVIATION ELECT</w:t>
      </w:r>
      <w:r w:rsidR="00633E6E">
        <w:rPr>
          <w:rFonts w:ascii="Arial" w:hAnsi="Arial" w:cs="Arial"/>
          <w:b w:val="0"/>
          <w:lang w:val="en-US"/>
        </w:rPr>
        <w:t>R</w:t>
      </w:r>
      <w:r>
        <w:rPr>
          <w:rFonts w:ascii="Arial" w:hAnsi="Arial" w:cs="Arial"/>
          <w:b w:val="0"/>
          <w:lang w:val="en-US"/>
        </w:rPr>
        <w:t>ONICS</w:t>
      </w:r>
    </w:p>
    <w:p w14:paraId="237F8468" w14:textId="77777777" w:rsidR="004863C1" w:rsidRPr="00D933C9" w:rsidRDefault="004863C1">
      <w:pPr>
        <w:jc w:val="center"/>
        <w:rPr>
          <w:rFonts w:ascii="Arial" w:hAnsi="Arial" w:cs="Arial"/>
          <w:sz w:val="40"/>
          <w:szCs w:val="26"/>
          <w:lang w:val="en-US"/>
        </w:rPr>
      </w:pPr>
    </w:p>
    <w:p w14:paraId="6E075335" w14:textId="77777777" w:rsidR="004863C1" w:rsidRPr="00D933C9" w:rsidRDefault="00ED0625">
      <w:pPr>
        <w:pStyle w:val="Heading9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INTERNSHIP</w:t>
      </w:r>
      <w:r w:rsidR="00D933C9" w:rsidRPr="00D933C9">
        <w:rPr>
          <w:rFonts w:ascii="Arial" w:hAnsi="Arial" w:cs="Arial"/>
          <w:sz w:val="72"/>
          <w:szCs w:val="72"/>
          <w:lang w:val="en-US"/>
        </w:rPr>
        <w:t xml:space="preserve"> LOG BOOK</w:t>
      </w:r>
    </w:p>
    <w:p w14:paraId="2A1018C2" w14:textId="77777777" w:rsidR="004863C1" w:rsidRPr="00D933C9" w:rsidRDefault="004863C1">
      <w:pPr>
        <w:jc w:val="center"/>
        <w:rPr>
          <w:rFonts w:ascii="Arial" w:hAnsi="Arial" w:cs="Arial"/>
          <w:sz w:val="40"/>
          <w:szCs w:val="26"/>
          <w:lang w:val="en-US"/>
        </w:rPr>
      </w:pPr>
    </w:p>
    <w:tbl>
      <w:tblPr>
        <w:tblW w:w="8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4534"/>
      </w:tblGrid>
      <w:tr w:rsidR="0030133A" w:rsidRPr="00D933C9" w14:paraId="5B7FC896" w14:textId="77777777" w:rsidTr="00D933C9">
        <w:tc>
          <w:tcPr>
            <w:tcW w:w="4039" w:type="dxa"/>
            <w:vAlign w:val="center"/>
          </w:tcPr>
          <w:p w14:paraId="469291BC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Name, Surname</w:t>
            </w:r>
          </w:p>
        </w:tc>
        <w:tc>
          <w:tcPr>
            <w:tcW w:w="4534" w:type="dxa"/>
            <w:vAlign w:val="center"/>
          </w:tcPr>
          <w:p w14:paraId="7FEDA92B" w14:textId="3EC5A920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Uygar Tolga Kara</w:t>
            </w:r>
          </w:p>
        </w:tc>
      </w:tr>
      <w:tr w:rsidR="0030133A" w:rsidRPr="00D933C9" w14:paraId="6F0D2915" w14:textId="77777777" w:rsidTr="00D933C9">
        <w:tc>
          <w:tcPr>
            <w:tcW w:w="4039" w:type="dxa"/>
            <w:vAlign w:val="center"/>
          </w:tcPr>
          <w:p w14:paraId="503F06F8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lang w:val="en-US"/>
              </w:rPr>
              <w:t xml:space="preserve">Student </w:t>
            </w: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ID Number</w:t>
            </w:r>
          </w:p>
        </w:tc>
        <w:tc>
          <w:tcPr>
            <w:tcW w:w="4534" w:type="dxa"/>
            <w:vAlign w:val="center"/>
          </w:tcPr>
          <w:p w14:paraId="1CFB4830" w14:textId="40663F15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190B1016</w:t>
            </w:r>
          </w:p>
        </w:tc>
      </w:tr>
      <w:tr w:rsidR="0030133A" w:rsidRPr="00D933C9" w14:paraId="287ED827" w14:textId="77777777" w:rsidTr="00D933C9">
        <w:tc>
          <w:tcPr>
            <w:tcW w:w="4039" w:type="dxa"/>
            <w:vAlign w:val="center"/>
          </w:tcPr>
          <w:p w14:paraId="66EE0E0D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Semester</w:t>
            </w:r>
          </w:p>
        </w:tc>
        <w:tc>
          <w:tcPr>
            <w:tcW w:w="4534" w:type="dxa"/>
            <w:vAlign w:val="center"/>
          </w:tcPr>
          <w:p w14:paraId="559DF9A3" w14:textId="2B62C865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6</w:t>
            </w:r>
          </w:p>
        </w:tc>
      </w:tr>
      <w:tr w:rsidR="0030133A" w:rsidRPr="00D933C9" w14:paraId="1FE553EA" w14:textId="77777777" w:rsidTr="00D933C9">
        <w:tc>
          <w:tcPr>
            <w:tcW w:w="4039" w:type="dxa"/>
            <w:vAlign w:val="center"/>
          </w:tcPr>
          <w:p w14:paraId="25372643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Training Type</w:t>
            </w:r>
          </w:p>
        </w:tc>
        <w:tc>
          <w:tcPr>
            <w:tcW w:w="4534" w:type="dxa"/>
            <w:vAlign w:val="center"/>
          </w:tcPr>
          <w:p w14:paraId="4FC3A6DD" w14:textId="2BCA3519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Vocational I</w:t>
            </w:r>
            <w:r w:rsidR="00BB59EC">
              <w:rPr>
                <w:rFonts w:ascii="Arial" w:hAnsi="Arial" w:cs="Arial"/>
                <w:sz w:val="28"/>
                <w:lang w:val="en-US"/>
              </w:rPr>
              <w:t>I</w:t>
            </w:r>
          </w:p>
        </w:tc>
      </w:tr>
      <w:tr w:rsidR="0030133A" w:rsidRPr="00D933C9" w14:paraId="3FAA3F89" w14:textId="77777777" w:rsidTr="00D933C9">
        <w:tc>
          <w:tcPr>
            <w:tcW w:w="4039" w:type="dxa"/>
            <w:vAlign w:val="center"/>
          </w:tcPr>
          <w:p w14:paraId="3BD0F380" w14:textId="77777777" w:rsidR="0030133A" w:rsidRPr="00D933C9" w:rsidRDefault="00D933C9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Company Name</w:t>
            </w:r>
          </w:p>
        </w:tc>
        <w:tc>
          <w:tcPr>
            <w:tcW w:w="4534" w:type="dxa"/>
            <w:vAlign w:val="center"/>
          </w:tcPr>
          <w:p w14:paraId="5A1A57E1" w14:textId="68BA8EFA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Bosch</w:t>
            </w:r>
          </w:p>
        </w:tc>
      </w:tr>
      <w:tr w:rsidR="0030133A" w:rsidRPr="00D933C9" w14:paraId="77BAFDCA" w14:textId="77777777" w:rsidTr="00D933C9">
        <w:tc>
          <w:tcPr>
            <w:tcW w:w="4039" w:type="dxa"/>
            <w:vAlign w:val="center"/>
          </w:tcPr>
          <w:p w14:paraId="01543AB9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Starting Date</w:t>
            </w:r>
          </w:p>
        </w:tc>
        <w:tc>
          <w:tcPr>
            <w:tcW w:w="4534" w:type="dxa"/>
            <w:vAlign w:val="center"/>
          </w:tcPr>
          <w:p w14:paraId="175D776B" w14:textId="7F1F81CF" w:rsidR="0030133A" w:rsidRPr="00D933C9" w:rsidRDefault="00BB59EC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15</w:t>
            </w:r>
            <w:r w:rsidR="00AD56B8">
              <w:rPr>
                <w:rFonts w:ascii="Arial" w:hAnsi="Arial" w:cs="Arial"/>
                <w:sz w:val="28"/>
                <w:lang w:val="en-US"/>
              </w:rPr>
              <w:t>.0</w:t>
            </w:r>
            <w:r>
              <w:rPr>
                <w:rFonts w:ascii="Arial" w:hAnsi="Arial" w:cs="Arial"/>
                <w:sz w:val="28"/>
                <w:lang w:val="en-US"/>
              </w:rPr>
              <w:t>8</w:t>
            </w:r>
            <w:r w:rsidR="00AD56B8">
              <w:rPr>
                <w:rFonts w:ascii="Arial" w:hAnsi="Arial" w:cs="Arial"/>
                <w:sz w:val="28"/>
                <w:lang w:val="en-US"/>
              </w:rPr>
              <w:t>.2022</w:t>
            </w:r>
          </w:p>
        </w:tc>
      </w:tr>
      <w:tr w:rsidR="0030133A" w:rsidRPr="00D933C9" w14:paraId="034977EF" w14:textId="77777777" w:rsidTr="00D933C9">
        <w:tc>
          <w:tcPr>
            <w:tcW w:w="4039" w:type="dxa"/>
            <w:vAlign w:val="center"/>
          </w:tcPr>
          <w:p w14:paraId="5BA72362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Completion Date</w:t>
            </w:r>
          </w:p>
        </w:tc>
        <w:tc>
          <w:tcPr>
            <w:tcW w:w="4534" w:type="dxa"/>
            <w:vAlign w:val="center"/>
          </w:tcPr>
          <w:p w14:paraId="36054589" w14:textId="2E3A8C1E" w:rsidR="0030133A" w:rsidRPr="00D933C9" w:rsidRDefault="00BB59EC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26</w:t>
            </w:r>
            <w:r w:rsidR="00AD56B8">
              <w:rPr>
                <w:rFonts w:ascii="Arial" w:hAnsi="Arial" w:cs="Arial"/>
                <w:sz w:val="28"/>
                <w:lang w:val="en-US"/>
              </w:rPr>
              <w:t>.0</w:t>
            </w:r>
            <w:r>
              <w:rPr>
                <w:rFonts w:ascii="Arial" w:hAnsi="Arial" w:cs="Arial"/>
                <w:sz w:val="28"/>
                <w:lang w:val="en-US"/>
              </w:rPr>
              <w:t>9</w:t>
            </w:r>
            <w:r w:rsidR="00AD56B8">
              <w:rPr>
                <w:rFonts w:ascii="Arial" w:hAnsi="Arial" w:cs="Arial"/>
                <w:sz w:val="28"/>
                <w:lang w:val="en-US"/>
              </w:rPr>
              <w:t>.2022</w:t>
            </w:r>
          </w:p>
        </w:tc>
      </w:tr>
      <w:tr w:rsidR="0030133A" w:rsidRPr="00D933C9" w14:paraId="78E4AE0B" w14:textId="77777777" w:rsidTr="00D933C9">
        <w:tc>
          <w:tcPr>
            <w:tcW w:w="4039" w:type="dxa"/>
            <w:vAlign w:val="center"/>
          </w:tcPr>
          <w:p w14:paraId="348AB32A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Number of Days Completed</w:t>
            </w:r>
            <w:r w:rsidR="0030133A"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 xml:space="preserve"> </w:t>
            </w:r>
          </w:p>
        </w:tc>
        <w:tc>
          <w:tcPr>
            <w:tcW w:w="4534" w:type="dxa"/>
            <w:vAlign w:val="center"/>
          </w:tcPr>
          <w:p w14:paraId="48081399" w14:textId="38FEE1E0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30</w:t>
            </w:r>
          </w:p>
        </w:tc>
      </w:tr>
    </w:tbl>
    <w:p w14:paraId="77F5D78D" w14:textId="77777777" w:rsidR="004863C1" w:rsidRPr="00D933C9" w:rsidRDefault="004863C1">
      <w:pPr>
        <w:jc w:val="center"/>
        <w:rPr>
          <w:rFonts w:ascii="Arial" w:hAnsi="Arial" w:cs="Arial"/>
          <w:sz w:val="40"/>
          <w:szCs w:val="26"/>
          <w:lang w:val="en-US"/>
        </w:rPr>
      </w:pPr>
    </w:p>
    <w:sectPr w:rsidR="004863C1" w:rsidRPr="00D933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6C3B" w14:textId="77777777" w:rsidR="00103D9D" w:rsidRDefault="00103D9D">
      <w:r>
        <w:separator/>
      </w:r>
    </w:p>
  </w:endnote>
  <w:endnote w:type="continuationSeparator" w:id="0">
    <w:p w14:paraId="64E4AE91" w14:textId="77777777" w:rsidR="00103D9D" w:rsidRDefault="0010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14A8" w14:textId="77777777" w:rsidR="00A93C4F" w:rsidRDefault="00A93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60F5" w14:textId="77777777" w:rsidR="00A93C4F" w:rsidRDefault="00A93C4F">
    <w:pPr>
      <w:pStyle w:val="Footer"/>
    </w:pPr>
    <w:r>
      <w:t>Doküman No: FR-1696; Revizyon Tarihi: 01.03.2021; Revizyon No: 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C73F" w14:textId="77777777" w:rsidR="00A93C4F" w:rsidRDefault="00A93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F403" w14:textId="77777777" w:rsidR="00103D9D" w:rsidRDefault="00103D9D">
      <w:r>
        <w:separator/>
      </w:r>
    </w:p>
  </w:footnote>
  <w:footnote w:type="continuationSeparator" w:id="0">
    <w:p w14:paraId="30CC7B82" w14:textId="77777777" w:rsidR="00103D9D" w:rsidRDefault="00103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F345" w14:textId="77777777" w:rsidR="00A93C4F" w:rsidRDefault="00A93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4BA" w14:textId="77777777" w:rsidR="00A93C4F" w:rsidRDefault="00A93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E439" w14:textId="77777777" w:rsidR="00A93C4F" w:rsidRDefault="00A93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AF4E2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7271E"/>
    <w:multiLevelType w:val="hybridMultilevel"/>
    <w:tmpl w:val="A6D0EF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E4035F"/>
    <w:multiLevelType w:val="hybridMultilevel"/>
    <w:tmpl w:val="FCDE6E84"/>
    <w:lvl w:ilvl="0" w:tplc="033EDC2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01F19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3D2077E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3D757B6"/>
    <w:multiLevelType w:val="hybridMultilevel"/>
    <w:tmpl w:val="6C545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66752B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99A497E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3A"/>
    <w:rsid w:val="000D74FF"/>
    <w:rsid w:val="00103D9D"/>
    <w:rsid w:val="001F0F43"/>
    <w:rsid w:val="0022634E"/>
    <w:rsid w:val="00231202"/>
    <w:rsid w:val="0030133A"/>
    <w:rsid w:val="00320DB9"/>
    <w:rsid w:val="004863C1"/>
    <w:rsid w:val="00490B16"/>
    <w:rsid w:val="00584323"/>
    <w:rsid w:val="00597E1D"/>
    <w:rsid w:val="00633E6E"/>
    <w:rsid w:val="006775CF"/>
    <w:rsid w:val="006C29F9"/>
    <w:rsid w:val="007239D7"/>
    <w:rsid w:val="00781C13"/>
    <w:rsid w:val="00817DE3"/>
    <w:rsid w:val="0086168D"/>
    <w:rsid w:val="00886B99"/>
    <w:rsid w:val="00A536CE"/>
    <w:rsid w:val="00A93C4F"/>
    <w:rsid w:val="00AD56B8"/>
    <w:rsid w:val="00AD5BE0"/>
    <w:rsid w:val="00BB59EC"/>
    <w:rsid w:val="00BC00C2"/>
    <w:rsid w:val="00C67E4A"/>
    <w:rsid w:val="00D709DD"/>
    <w:rsid w:val="00D933C9"/>
    <w:rsid w:val="00DB7DE1"/>
    <w:rsid w:val="00E02537"/>
    <w:rsid w:val="00E955B5"/>
    <w:rsid w:val="00ED0625"/>
    <w:rsid w:val="00F20AB2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9B0A194"/>
  <w15:chartTrackingRefBased/>
  <w15:docId w15:val="{3ACD11E8-7998-40F6-8FA5-0712CF72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6372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40"/>
      <w:szCs w:val="2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mic Sans MS" w:hAnsi="Comic Sans MS"/>
      <w:sz w:val="1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nmTerimi">
    <w:name w:val="Tanım Terimi"/>
    <w:basedOn w:val="Normal"/>
    <w:next w:val="Normal"/>
    <w:rPr>
      <w:snapToGrid w:val="0"/>
      <w:sz w:val="24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about:blank" TargetMode="External"/></Relationships>
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T3.dot</Template>
  <TotalTime>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ytü</dc:creator>
  <cp:keywords/>
  <cp:lastModifiedBy>Uygar Tolga Kara</cp:lastModifiedBy>
  <cp:revision>4</cp:revision>
  <cp:lastPrinted>2005-07-08T09:52:00Z</cp:lastPrinted>
  <dcterms:created xsi:type="dcterms:W3CDTF">2021-03-01T20:59:00Z</dcterms:created>
  <dcterms:modified xsi:type="dcterms:W3CDTF">2022-10-11T21:17:00Z</dcterms:modified>
</cp:coreProperties>
</file>